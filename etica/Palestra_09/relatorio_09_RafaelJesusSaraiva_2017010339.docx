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6830" w14:textId="77777777" w:rsidR="00AA57F8" w:rsidRDefault="00AA57F8" w:rsidP="00C80CB3">
      <w:pPr>
        <w:pStyle w:val="Default"/>
        <w:spacing w:before="480" w:after="240"/>
        <w:jc w:val="center"/>
      </w:pPr>
    </w:p>
    <w:p w14:paraId="4CB98DE0" w14:textId="3985791F" w:rsidR="00414CD5" w:rsidRDefault="00414CD5" w:rsidP="00C80CB3">
      <w:pPr>
        <w:pStyle w:val="Default"/>
        <w:spacing w:before="480" w:after="240"/>
        <w:jc w:val="center"/>
      </w:pPr>
      <w:r>
        <w:t>Licenciatura em Engenharia Informática</w:t>
      </w:r>
    </w:p>
    <w:p w14:paraId="0584A50B" w14:textId="06A59DE5" w:rsidR="00414CD5" w:rsidRDefault="00414CD5" w:rsidP="003A7D4C">
      <w:pPr>
        <w:pStyle w:val="Default"/>
        <w:spacing w:after="120"/>
        <w:jc w:val="center"/>
      </w:pPr>
      <w:r>
        <w:t xml:space="preserve">Curso </w:t>
      </w:r>
      <w:r w:rsidR="00AA57F8">
        <w:t>Diurno</w:t>
      </w:r>
    </w:p>
    <w:p w14:paraId="4CBC423B" w14:textId="4308893B" w:rsidR="00414CD5" w:rsidRDefault="00414CD5" w:rsidP="00AA57F8">
      <w:pPr>
        <w:pStyle w:val="Default"/>
        <w:spacing w:after="240"/>
        <w:jc w:val="center"/>
      </w:pPr>
      <w:r>
        <w:t xml:space="preserve">Ramo de </w:t>
      </w:r>
      <w:r w:rsidR="00AA57F8">
        <w:t>Redes e Administração de Sistemas</w:t>
      </w:r>
    </w:p>
    <w:p w14:paraId="6D45A3DA" w14:textId="77777777" w:rsidR="00414CD5" w:rsidRDefault="00414CD5" w:rsidP="00414CD5">
      <w:pPr>
        <w:pStyle w:val="Default"/>
        <w:spacing w:after="240"/>
        <w:jc w:val="center"/>
      </w:pPr>
      <w:r>
        <w:t>Unidade Curricular de Ética e Deontologia</w:t>
      </w:r>
    </w:p>
    <w:p w14:paraId="23ABDAE8" w14:textId="029DCFAF" w:rsidR="00414CD5" w:rsidRDefault="001A61C4" w:rsidP="003A7D4C">
      <w:pPr>
        <w:pStyle w:val="Default"/>
        <w:spacing w:after="480"/>
        <w:jc w:val="center"/>
      </w:pPr>
      <w:r>
        <w:t>Ano Letivo de 2020</w:t>
      </w:r>
      <w:r w:rsidR="00414CD5">
        <w:t>/202</w:t>
      </w:r>
      <w:r>
        <w:t>1</w:t>
      </w:r>
    </w:p>
    <w:p w14:paraId="12F9C1BD" w14:textId="407FFFDF" w:rsidR="007C7B2F" w:rsidRDefault="007C7B2F" w:rsidP="00414CD5">
      <w:pPr>
        <w:pStyle w:val="Default"/>
        <w:spacing w:after="240"/>
        <w:jc w:val="center"/>
      </w:pPr>
      <w:r>
        <w:t xml:space="preserve">PALESTRA Nº </w:t>
      </w:r>
      <w:r w:rsidR="00AA57F8">
        <w:t>9</w:t>
      </w:r>
    </w:p>
    <w:p w14:paraId="0B76B210" w14:textId="77777777" w:rsidR="00AA57F8" w:rsidRDefault="00AA57F8" w:rsidP="00AA57F8">
      <w:pPr>
        <w:pStyle w:val="Default"/>
        <w:spacing w:after="240"/>
        <w:jc w:val="center"/>
      </w:pPr>
      <w:r>
        <w:t xml:space="preserve">Regulamento Geral de Proteção de Dados </w:t>
      </w:r>
    </w:p>
    <w:p w14:paraId="7643DAEF" w14:textId="77777777" w:rsidR="00AA57F8" w:rsidRDefault="00AA57F8" w:rsidP="00AA57F8">
      <w:pPr>
        <w:pStyle w:val="Default"/>
        <w:spacing w:after="240"/>
        <w:jc w:val="center"/>
      </w:pPr>
      <w:r>
        <w:t>Dr.ª Filomena Girão e Dr.ª Maria Frias Borges</w:t>
      </w:r>
    </w:p>
    <w:p w14:paraId="7CBD19D2" w14:textId="77777777" w:rsidR="00AA57F8" w:rsidRDefault="00AA57F8" w:rsidP="00AA57F8">
      <w:pPr>
        <w:pStyle w:val="Default"/>
        <w:spacing w:after="240"/>
        <w:jc w:val="center"/>
      </w:pPr>
      <w:r>
        <w:t xml:space="preserve">Realizada em 26 de maio de 2021 </w:t>
      </w:r>
    </w:p>
    <w:p w14:paraId="7F776B69" w14:textId="77777777" w:rsidR="00AA57F8" w:rsidRDefault="00AA57F8" w:rsidP="00AA57F8">
      <w:pPr>
        <w:pStyle w:val="CM2"/>
        <w:spacing w:before="3120" w:after="120"/>
        <w:jc w:val="center"/>
        <w:rPr>
          <w:rFonts w:ascii="Arial" w:hAnsi="Arial" w:cs="Arial"/>
          <w:b/>
          <w:bCs/>
          <w:smallCaps/>
          <w:color w:val="000000"/>
          <w:sz w:val="28"/>
          <w:szCs w:val="28"/>
        </w:rPr>
      </w:pPr>
      <w:r>
        <w:rPr>
          <w:rFonts w:ascii="Arial" w:hAnsi="Arial" w:cs="Arial"/>
          <w:b/>
          <w:bCs/>
          <w:smallCaps/>
          <w:color w:val="000000"/>
          <w:sz w:val="28"/>
          <w:szCs w:val="28"/>
        </w:rPr>
        <w:t>Regulamento geral de proteção de dados</w:t>
      </w:r>
    </w:p>
    <w:p w14:paraId="1C8CD95D" w14:textId="77777777" w:rsidR="00AA57F8" w:rsidRDefault="00AA57F8" w:rsidP="00A03BDD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978E935" w14:textId="77777777" w:rsidR="00AA57F8" w:rsidRDefault="00AA57F8" w:rsidP="00A03BDD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F6FA006" w14:textId="77777777" w:rsidR="00AA57F8" w:rsidRDefault="00AA57F8" w:rsidP="00A03BDD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F410565" w14:textId="77777777" w:rsidR="00AA57F8" w:rsidRDefault="00AA57F8" w:rsidP="00AA57F8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Rafael de Jesus Saraiva</w:t>
      </w:r>
    </w:p>
    <w:p w14:paraId="1C78A55F" w14:textId="77777777" w:rsidR="00AA57F8" w:rsidRDefault="00AA57F8" w:rsidP="00AA57F8">
      <w:pPr>
        <w:pStyle w:val="CM1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2017010339 </w:t>
      </w:r>
    </w:p>
    <w:p w14:paraId="5B6CF165" w14:textId="77777777" w:rsidR="00AA57F8" w:rsidRDefault="00AA57F8" w:rsidP="00AA57F8">
      <w:pPr>
        <w:pStyle w:val="CM2"/>
        <w:spacing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26 de maio de 2021 </w:t>
      </w:r>
    </w:p>
    <w:p w14:paraId="7DC75142" w14:textId="77777777" w:rsidR="00AA57F8" w:rsidRDefault="00AA57F8" w:rsidP="00AA57F8">
      <w:pPr>
        <w:pStyle w:val="CM1"/>
        <w:spacing w:before="360" w:after="408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Rafael de Jesus Saraiva</w:t>
      </w:r>
    </w:p>
    <w:p w14:paraId="1DD8A3A7" w14:textId="5767CD09" w:rsidR="005314F8" w:rsidRDefault="00AA57F8" w:rsidP="00AA57F8">
      <w:pPr>
        <w:pStyle w:val="CM1"/>
        <w:spacing w:after="408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Regulamento Geral de Proteção de Dados </w:t>
      </w:r>
    </w:p>
    <w:p w14:paraId="1B0AFF28" w14:textId="6DD906B3" w:rsidR="005314F8" w:rsidRDefault="00AA57F8" w:rsidP="004C08D8">
      <w:pPr>
        <w:pStyle w:val="CM3"/>
        <w:spacing w:after="432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Relatório da Palestra sobre “Regulamento Geral de Proteção de Dados: problema ou oportunidade?”</w:t>
      </w:r>
      <w:r w:rsidR="0067481D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0FEB71EF" w14:textId="524000C7" w:rsidR="004C08D8" w:rsidRDefault="004C08D8" w:rsidP="004C08D8">
      <w:pPr>
        <w:pStyle w:val="CM2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r w:rsidR="00AA57F8">
        <w:rPr>
          <w:rFonts w:ascii="Arial" w:hAnsi="Arial" w:cs="Arial"/>
          <w:b/>
          <w:bCs/>
          <w:color w:val="000000"/>
          <w:sz w:val="28"/>
          <w:szCs w:val="28"/>
        </w:rPr>
        <w:t>26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r w:rsidR="00AA57F8">
        <w:rPr>
          <w:rFonts w:ascii="Arial" w:hAnsi="Arial" w:cs="Arial"/>
          <w:b/>
          <w:bCs/>
          <w:color w:val="000000"/>
          <w:sz w:val="28"/>
          <w:szCs w:val="28"/>
        </w:rPr>
        <w:t>maio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202</w:t>
      </w:r>
      <w:r w:rsidR="001A61C4">
        <w:rPr>
          <w:rFonts w:ascii="Arial" w:hAnsi="Arial" w:cs="Arial"/>
          <w:b/>
          <w:bCs/>
          <w:color w:val="000000"/>
          <w:sz w:val="28"/>
          <w:szCs w:val="28"/>
        </w:rPr>
        <w:t>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567E8D7A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0066F3D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1E662E9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1E6D3FC4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03401BE" w14:textId="77777777" w:rsidR="001E6851" w:rsidRDefault="001E6851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1E6851" w:rsidSect="00853411">
          <w:footerReference w:type="default" r:id="rId8"/>
          <w:headerReference w:type="first" r:id="rId9"/>
          <w:footerReference w:type="first" r:id="rId10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pt-PT" w:eastAsia="pt-PT"/>
        </w:rPr>
        <w:id w:val="-920408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33B110" w14:textId="77777777" w:rsidR="0024739C" w:rsidRPr="00853411" w:rsidRDefault="00853411">
          <w:pPr>
            <w:pStyle w:val="Cabealhodondice"/>
            <w:rPr>
              <w:lang w:val="pt-PT"/>
            </w:rPr>
          </w:pPr>
          <w:r w:rsidRPr="00853411">
            <w:rPr>
              <w:lang w:val="pt-PT"/>
            </w:rPr>
            <w:t>Índice</w:t>
          </w:r>
        </w:p>
        <w:p w14:paraId="481C80E3" w14:textId="77777777" w:rsidR="0024739C" w:rsidRPr="0024739C" w:rsidRDefault="0024739C" w:rsidP="0024739C">
          <w:pPr>
            <w:rPr>
              <w:lang w:val="en-US" w:eastAsia="en-US"/>
            </w:rPr>
          </w:pPr>
        </w:p>
        <w:p w14:paraId="3A516132" w14:textId="3721F1F9" w:rsidR="00AA57F8" w:rsidRDefault="0024739C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87728" w:history="1">
            <w:r w:rsidR="00AA57F8" w:rsidRPr="006F4028">
              <w:rPr>
                <w:rStyle w:val="Hiperligao"/>
                <w:rFonts w:eastAsiaTheme="majorEastAsia"/>
                <w:smallCaps/>
                <w:noProof/>
              </w:rPr>
              <w:t>Resumo</w:t>
            </w:r>
            <w:r w:rsidR="00AA57F8">
              <w:rPr>
                <w:noProof/>
                <w:webHidden/>
              </w:rPr>
              <w:tab/>
            </w:r>
            <w:r w:rsidR="00AA57F8">
              <w:rPr>
                <w:noProof/>
                <w:webHidden/>
              </w:rPr>
              <w:fldChar w:fldCharType="begin"/>
            </w:r>
            <w:r w:rsidR="00AA57F8">
              <w:rPr>
                <w:noProof/>
                <w:webHidden/>
              </w:rPr>
              <w:instrText xml:space="preserve"> PAGEREF _Toc73487728 \h </w:instrText>
            </w:r>
            <w:r w:rsidR="00AA57F8">
              <w:rPr>
                <w:noProof/>
                <w:webHidden/>
              </w:rPr>
            </w:r>
            <w:r w:rsidR="00AA57F8">
              <w:rPr>
                <w:noProof/>
                <w:webHidden/>
              </w:rPr>
              <w:fldChar w:fldCharType="separate"/>
            </w:r>
            <w:r w:rsidR="0095504C">
              <w:rPr>
                <w:noProof/>
                <w:webHidden/>
              </w:rPr>
              <w:t>ii</w:t>
            </w:r>
            <w:r w:rsidR="00AA57F8">
              <w:rPr>
                <w:noProof/>
                <w:webHidden/>
              </w:rPr>
              <w:fldChar w:fldCharType="end"/>
            </w:r>
          </w:hyperlink>
        </w:p>
        <w:p w14:paraId="5F0A7BC0" w14:textId="304A4AF2" w:rsidR="00AA57F8" w:rsidRDefault="00321DCB">
          <w:pPr>
            <w:pStyle w:val="ndice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487729" w:history="1">
            <w:r w:rsidR="00AA57F8" w:rsidRPr="006F4028">
              <w:rPr>
                <w:rStyle w:val="Hiperligao"/>
                <w:rFonts w:eastAsiaTheme="majorEastAsia"/>
                <w:smallCaps/>
                <w:noProof/>
              </w:rPr>
              <w:t>1.</w:t>
            </w:r>
            <w:r w:rsidR="00AA57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A57F8" w:rsidRPr="006F4028">
              <w:rPr>
                <w:rStyle w:val="Hiperligao"/>
                <w:rFonts w:eastAsiaTheme="majorEastAsia"/>
                <w:smallCaps/>
                <w:noProof/>
              </w:rPr>
              <w:t>Introdução</w:t>
            </w:r>
            <w:r w:rsidR="00AA57F8">
              <w:rPr>
                <w:noProof/>
                <w:webHidden/>
              </w:rPr>
              <w:tab/>
            </w:r>
            <w:r w:rsidR="00AA57F8">
              <w:rPr>
                <w:noProof/>
                <w:webHidden/>
              </w:rPr>
              <w:fldChar w:fldCharType="begin"/>
            </w:r>
            <w:r w:rsidR="00AA57F8">
              <w:rPr>
                <w:noProof/>
                <w:webHidden/>
              </w:rPr>
              <w:instrText xml:space="preserve"> PAGEREF _Toc73487729 \h </w:instrText>
            </w:r>
            <w:r w:rsidR="00AA57F8">
              <w:rPr>
                <w:noProof/>
                <w:webHidden/>
              </w:rPr>
            </w:r>
            <w:r w:rsidR="00AA57F8">
              <w:rPr>
                <w:noProof/>
                <w:webHidden/>
              </w:rPr>
              <w:fldChar w:fldCharType="separate"/>
            </w:r>
            <w:r w:rsidR="0095504C">
              <w:rPr>
                <w:noProof/>
                <w:webHidden/>
              </w:rPr>
              <w:t>4</w:t>
            </w:r>
            <w:r w:rsidR="00AA57F8">
              <w:rPr>
                <w:noProof/>
                <w:webHidden/>
              </w:rPr>
              <w:fldChar w:fldCharType="end"/>
            </w:r>
          </w:hyperlink>
        </w:p>
        <w:p w14:paraId="303A649F" w14:textId="3AD5F3DF" w:rsidR="00AA57F8" w:rsidRDefault="00321DCB">
          <w:pPr>
            <w:pStyle w:val="ndice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487730" w:history="1">
            <w:r w:rsidR="00AA57F8" w:rsidRPr="006F4028">
              <w:rPr>
                <w:rStyle w:val="Hiperligao"/>
                <w:rFonts w:eastAsiaTheme="majorEastAsia"/>
                <w:smallCaps/>
                <w:noProof/>
              </w:rPr>
              <w:t>2.</w:t>
            </w:r>
            <w:r w:rsidR="00AA57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A57F8" w:rsidRPr="006F4028">
              <w:rPr>
                <w:rStyle w:val="Hiperligao"/>
                <w:rFonts w:eastAsiaTheme="majorEastAsia"/>
                <w:smallCaps/>
                <w:noProof/>
              </w:rPr>
              <w:t>Descrição do Tema Abordado na Palestra</w:t>
            </w:r>
            <w:r w:rsidR="00AA57F8">
              <w:rPr>
                <w:noProof/>
                <w:webHidden/>
              </w:rPr>
              <w:tab/>
            </w:r>
            <w:r w:rsidR="00AA57F8">
              <w:rPr>
                <w:noProof/>
                <w:webHidden/>
              </w:rPr>
              <w:fldChar w:fldCharType="begin"/>
            </w:r>
            <w:r w:rsidR="00AA57F8">
              <w:rPr>
                <w:noProof/>
                <w:webHidden/>
              </w:rPr>
              <w:instrText xml:space="preserve"> PAGEREF _Toc73487730 \h </w:instrText>
            </w:r>
            <w:r w:rsidR="00AA57F8">
              <w:rPr>
                <w:noProof/>
                <w:webHidden/>
              </w:rPr>
            </w:r>
            <w:r w:rsidR="00AA57F8">
              <w:rPr>
                <w:noProof/>
                <w:webHidden/>
              </w:rPr>
              <w:fldChar w:fldCharType="separate"/>
            </w:r>
            <w:r w:rsidR="0095504C">
              <w:rPr>
                <w:noProof/>
                <w:webHidden/>
              </w:rPr>
              <w:t>5</w:t>
            </w:r>
            <w:r w:rsidR="00AA57F8">
              <w:rPr>
                <w:noProof/>
                <w:webHidden/>
              </w:rPr>
              <w:fldChar w:fldCharType="end"/>
            </w:r>
          </w:hyperlink>
        </w:p>
        <w:p w14:paraId="4B32E281" w14:textId="49214247" w:rsidR="00AA57F8" w:rsidRDefault="00321DCB">
          <w:pPr>
            <w:pStyle w:val="ndice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487731" w:history="1">
            <w:r w:rsidR="00AA57F8" w:rsidRPr="006F4028">
              <w:rPr>
                <w:rStyle w:val="Hiperligao"/>
                <w:rFonts w:eastAsiaTheme="majorEastAsia"/>
                <w:noProof/>
              </w:rPr>
              <w:t>2.1.</w:t>
            </w:r>
            <w:r w:rsidR="00AA57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A57F8" w:rsidRPr="006F4028">
              <w:rPr>
                <w:rStyle w:val="Hiperligao"/>
                <w:rFonts w:eastAsiaTheme="majorEastAsia"/>
                <w:noProof/>
              </w:rPr>
              <w:t>RGPD e tratamento de dados</w:t>
            </w:r>
            <w:r w:rsidR="00AA57F8">
              <w:rPr>
                <w:noProof/>
                <w:webHidden/>
              </w:rPr>
              <w:tab/>
            </w:r>
            <w:r w:rsidR="00AA57F8">
              <w:rPr>
                <w:noProof/>
                <w:webHidden/>
              </w:rPr>
              <w:fldChar w:fldCharType="begin"/>
            </w:r>
            <w:r w:rsidR="00AA57F8">
              <w:rPr>
                <w:noProof/>
                <w:webHidden/>
              </w:rPr>
              <w:instrText xml:space="preserve"> PAGEREF _Toc73487731 \h </w:instrText>
            </w:r>
            <w:r w:rsidR="00AA57F8">
              <w:rPr>
                <w:noProof/>
                <w:webHidden/>
              </w:rPr>
            </w:r>
            <w:r w:rsidR="00AA57F8">
              <w:rPr>
                <w:noProof/>
                <w:webHidden/>
              </w:rPr>
              <w:fldChar w:fldCharType="separate"/>
            </w:r>
            <w:r w:rsidR="0095504C">
              <w:rPr>
                <w:noProof/>
                <w:webHidden/>
              </w:rPr>
              <w:t>5</w:t>
            </w:r>
            <w:r w:rsidR="00AA57F8">
              <w:rPr>
                <w:noProof/>
                <w:webHidden/>
              </w:rPr>
              <w:fldChar w:fldCharType="end"/>
            </w:r>
          </w:hyperlink>
        </w:p>
        <w:p w14:paraId="7A285849" w14:textId="25743AA3" w:rsidR="00AA57F8" w:rsidRDefault="00321DCB">
          <w:pPr>
            <w:pStyle w:val="ndice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487732" w:history="1">
            <w:r w:rsidR="00AA57F8" w:rsidRPr="006F4028">
              <w:rPr>
                <w:rStyle w:val="Hiperligao"/>
                <w:rFonts w:eastAsiaTheme="majorEastAsia"/>
                <w:smallCaps/>
                <w:noProof/>
              </w:rPr>
              <w:t>3.</w:t>
            </w:r>
            <w:r w:rsidR="00AA57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A57F8" w:rsidRPr="006F4028">
              <w:rPr>
                <w:rStyle w:val="Hiperligao"/>
                <w:rFonts w:eastAsiaTheme="majorEastAsia"/>
                <w:smallCaps/>
                <w:noProof/>
              </w:rPr>
              <w:t>Análise Crítica</w:t>
            </w:r>
            <w:r w:rsidR="00AA57F8">
              <w:rPr>
                <w:noProof/>
                <w:webHidden/>
              </w:rPr>
              <w:tab/>
            </w:r>
            <w:r w:rsidR="00AA57F8">
              <w:rPr>
                <w:noProof/>
                <w:webHidden/>
              </w:rPr>
              <w:fldChar w:fldCharType="begin"/>
            </w:r>
            <w:r w:rsidR="00AA57F8">
              <w:rPr>
                <w:noProof/>
                <w:webHidden/>
              </w:rPr>
              <w:instrText xml:space="preserve"> PAGEREF _Toc73487732 \h </w:instrText>
            </w:r>
            <w:r w:rsidR="00AA57F8">
              <w:rPr>
                <w:noProof/>
                <w:webHidden/>
              </w:rPr>
            </w:r>
            <w:r w:rsidR="00AA57F8">
              <w:rPr>
                <w:noProof/>
                <w:webHidden/>
              </w:rPr>
              <w:fldChar w:fldCharType="separate"/>
            </w:r>
            <w:r w:rsidR="0095504C">
              <w:rPr>
                <w:noProof/>
                <w:webHidden/>
              </w:rPr>
              <w:t>7</w:t>
            </w:r>
            <w:r w:rsidR="00AA57F8">
              <w:rPr>
                <w:noProof/>
                <w:webHidden/>
              </w:rPr>
              <w:fldChar w:fldCharType="end"/>
            </w:r>
          </w:hyperlink>
        </w:p>
        <w:p w14:paraId="78CFD829" w14:textId="7C9EE69C" w:rsidR="00AA57F8" w:rsidRDefault="00321DCB">
          <w:pPr>
            <w:pStyle w:val="ndice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487733" w:history="1">
            <w:r w:rsidR="00AA57F8" w:rsidRPr="006F4028">
              <w:rPr>
                <w:rStyle w:val="Hiperligao"/>
                <w:rFonts w:eastAsiaTheme="majorEastAsia"/>
                <w:noProof/>
              </w:rPr>
              <w:t>3.1.</w:t>
            </w:r>
            <w:r w:rsidR="00AA57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A57F8" w:rsidRPr="006F4028">
              <w:rPr>
                <w:rStyle w:val="Hiperligao"/>
                <w:rFonts w:eastAsiaTheme="majorEastAsia"/>
                <w:noProof/>
              </w:rPr>
              <w:t>Críticas à apresentação</w:t>
            </w:r>
            <w:r w:rsidR="00AA57F8">
              <w:rPr>
                <w:noProof/>
                <w:webHidden/>
              </w:rPr>
              <w:tab/>
            </w:r>
            <w:r w:rsidR="00AA57F8">
              <w:rPr>
                <w:noProof/>
                <w:webHidden/>
              </w:rPr>
              <w:fldChar w:fldCharType="begin"/>
            </w:r>
            <w:r w:rsidR="00AA57F8">
              <w:rPr>
                <w:noProof/>
                <w:webHidden/>
              </w:rPr>
              <w:instrText xml:space="preserve"> PAGEREF _Toc73487733 \h </w:instrText>
            </w:r>
            <w:r w:rsidR="00AA57F8">
              <w:rPr>
                <w:noProof/>
                <w:webHidden/>
              </w:rPr>
            </w:r>
            <w:r w:rsidR="00AA57F8">
              <w:rPr>
                <w:noProof/>
                <w:webHidden/>
              </w:rPr>
              <w:fldChar w:fldCharType="separate"/>
            </w:r>
            <w:r w:rsidR="0095504C">
              <w:rPr>
                <w:noProof/>
                <w:webHidden/>
              </w:rPr>
              <w:t>7</w:t>
            </w:r>
            <w:r w:rsidR="00AA57F8">
              <w:rPr>
                <w:noProof/>
                <w:webHidden/>
              </w:rPr>
              <w:fldChar w:fldCharType="end"/>
            </w:r>
          </w:hyperlink>
        </w:p>
        <w:p w14:paraId="58A48F9C" w14:textId="1E642E13" w:rsidR="00AA57F8" w:rsidRDefault="00321DCB">
          <w:pPr>
            <w:pStyle w:val="ndice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487734" w:history="1">
            <w:r w:rsidR="00AA57F8" w:rsidRPr="006F4028">
              <w:rPr>
                <w:rStyle w:val="Hiperligao"/>
                <w:rFonts w:eastAsiaTheme="majorEastAsia"/>
                <w:smallCaps/>
                <w:noProof/>
              </w:rPr>
              <w:t>4.</w:t>
            </w:r>
            <w:r w:rsidR="00AA57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A57F8" w:rsidRPr="006F4028">
              <w:rPr>
                <w:rStyle w:val="Hiperligao"/>
                <w:rFonts w:eastAsiaTheme="majorEastAsia"/>
                <w:smallCaps/>
                <w:noProof/>
              </w:rPr>
              <w:t>Considerações Finais</w:t>
            </w:r>
            <w:r w:rsidR="00AA57F8">
              <w:rPr>
                <w:noProof/>
                <w:webHidden/>
              </w:rPr>
              <w:tab/>
            </w:r>
            <w:r w:rsidR="00AA57F8">
              <w:rPr>
                <w:noProof/>
                <w:webHidden/>
              </w:rPr>
              <w:fldChar w:fldCharType="begin"/>
            </w:r>
            <w:r w:rsidR="00AA57F8">
              <w:rPr>
                <w:noProof/>
                <w:webHidden/>
              </w:rPr>
              <w:instrText xml:space="preserve"> PAGEREF _Toc73487734 \h </w:instrText>
            </w:r>
            <w:r w:rsidR="00AA57F8">
              <w:rPr>
                <w:noProof/>
                <w:webHidden/>
              </w:rPr>
            </w:r>
            <w:r w:rsidR="00AA57F8">
              <w:rPr>
                <w:noProof/>
                <w:webHidden/>
              </w:rPr>
              <w:fldChar w:fldCharType="separate"/>
            </w:r>
            <w:r w:rsidR="0095504C">
              <w:rPr>
                <w:noProof/>
                <w:webHidden/>
              </w:rPr>
              <w:t>8</w:t>
            </w:r>
            <w:r w:rsidR="00AA57F8">
              <w:rPr>
                <w:noProof/>
                <w:webHidden/>
              </w:rPr>
              <w:fldChar w:fldCharType="end"/>
            </w:r>
          </w:hyperlink>
        </w:p>
        <w:p w14:paraId="3C26311C" w14:textId="66746EE3" w:rsidR="00AA57F8" w:rsidRDefault="00321DCB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487735" w:history="1">
            <w:r w:rsidR="00AA57F8" w:rsidRPr="006F4028">
              <w:rPr>
                <w:rStyle w:val="Hiperligao"/>
                <w:rFonts w:eastAsiaTheme="majorEastAsia"/>
                <w:smallCaps/>
                <w:noProof/>
              </w:rPr>
              <w:t>Referências</w:t>
            </w:r>
            <w:r w:rsidR="00AA57F8">
              <w:rPr>
                <w:noProof/>
                <w:webHidden/>
              </w:rPr>
              <w:tab/>
            </w:r>
            <w:r w:rsidR="00AA57F8">
              <w:rPr>
                <w:noProof/>
                <w:webHidden/>
              </w:rPr>
              <w:fldChar w:fldCharType="begin"/>
            </w:r>
            <w:r w:rsidR="00AA57F8">
              <w:rPr>
                <w:noProof/>
                <w:webHidden/>
              </w:rPr>
              <w:instrText xml:space="preserve"> PAGEREF _Toc73487735 \h </w:instrText>
            </w:r>
            <w:r w:rsidR="00AA57F8">
              <w:rPr>
                <w:noProof/>
                <w:webHidden/>
              </w:rPr>
            </w:r>
            <w:r w:rsidR="00AA57F8">
              <w:rPr>
                <w:noProof/>
                <w:webHidden/>
              </w:rPr>
              <w:fldChar w:fldCharType="separate"/>
            </w:r>
            <w:r w:rsidR="0095504C">
              <w:rPr>
                <w:noProof/>
                <w:webHidden/>
              </w:rPr>
              <w:t>9</w:t>
            </w:r>
            <w:r w:rsidR="00AA57F8">
              <w:rPr>
                <w:noProof/>
                <w:webHidden/>
              </w:rPr>
              <w:fldChar w:fldCharType="end"/>
            </w:r>
          </w:hyperlink>
        </w:p>
        <w:p w14:paraId="2036C60E" w14:textId="6B096B1B" w:rsidR="00AA57F8" w:rsidRDefault="00321DCB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487736" w:history="1">
            <w:r w:rsidR="00AA57F8" w:rsidRPr="006F4028">
              <w:rPr>
                <w:rStyle w:val="Hiperligao"/>
                <w:rFonts w:eastAsiaTheme="majorEastAsia"/>
                <w:smallCaps/>
                <w:noProof/>
              </w:rPr>
              <w:t>Anexos</w:t>
            </w:r>
            <w:r w:rsidR="00AA57F8">
              <w:rPr>
                <w:noProof/>
                <w:webHidden/>
              </w:rPr>
              <w:tab/>
            </w:r>
            <w:r w:rsidR="00AA57F8">
              <w:rPr>
                <w:noProof/>
                <w:webHidden/>
              </w:rPr>
              <w:fldChar w:fldCharType="begin"/>
            </w:r>
            <w:r w:rsidR="00AA57F8">
              <w:rPr>
                <w:noProof/>
                <w:webHidden/>
              </w:rPr>
              <w:instrText xml:space="preserve"> PAGEREF _Toc73487736 \h </w:instrText>
            </w:r>
            <w:r w:rsidR="00AA57F8">
              <w:rPr>
                <w:noProof/>
                <w:webHidden/>
              </w:rPr>
            </w:r>
            <w:r w:rsidR="00AA57F8">
              <w:rPr>
                <w:noProof/>
                <w:webHidden/>
              </w:rPr>
              <w:fldChar w:fldCharType="separate"/>
            </w:r>
            <w:r w:rsidR="0095504C">
              <w:rPr>
                <w:noProof/>
                <w:webHidden/>
              </w:rPr>
              <w:t>A</w:t>
            </w:r>
            <w:r w:rsidR="00AA57F8">
              <w:rPr>
                <w:noProof/>
                <w:webHidden/>
              </w:rPr>
              <w:fldChar w:fldCharType="end"/>
            </w:r>
          </w:hyperlink>
        </w:p>
        <w:p w14:paraId="6BE90052" w14:textId="7058DA7A" w:rsidR="0024739C" w:rsidRDefault="0024739C">
          <w:r>
            <w:rPr>
              <w:b/>
              <w:bCs/>
              <w:noProof/>
            </w:rPr>
            <w:fldChar w:fldCharType="end"/>
          </w:r>
        </w:p>
      </w:sdtContent>
    </w:sdt>
    <w:p w14:paraId="64BE4857" w14:textId="77777777"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72EA29DD" w14:textId="77777777"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1C54F195" w14:textId="77777777" w:rsidR="005F6376" w:rsidRPr="005F6376" w:rsidRDefault="005F6376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01C4A2FF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853411">
          <w:footerReference w:type="default" r:id="rId11"/>
          <w:headerReference w:type="first" r:id="rId12"/>
          <w:footerReference w:type="first" r:id="rId13"/>
          <w:type w:val="continuous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begin"/>
      </w:r>
      <w:r>
        <w:rPr>
          <w:rFonts w:ascii="Arial" w:hAnsi="Arial" w:cs="Arial"/>
          <w:b/>
          <w:bCs/>
          <w:sz w:val="23"/>
          <w:szCs w:val="23"/>
          <w:lang w:val="en-US"/>
        </w:rPr>
        <w:instrText xml:space="preserve"> INDEX \e "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tab/>
        <w:instrText xml:space="preserve">" \c "1" \z "2070" 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fldChar w:fldCharType="separate"/>
      </w:r>
    </w:p>
    <w:p w14:paraId="6FADB726" w14:textId="77777777" w:rsidR="0024739C" w:rsidRDefault="0024739C" w:rsidP="0024739C"/>
    <w:p w14:paraId="76581494" w14:textId="77777777" w:rsidR="0024739C" w:rsidRPr="0024739C" w:rsidRDefault="0024739C" w:rsidP="0024739C"/>
    <w:p w14:paraId="2C1A7890" w14:textId="77777777" w:rsidR="0024739C" w:rsidRPr="0024739C" w:rsidRDefault="0024739C" w:rsidP="0024739C"/>
    <w:p w14:paraId="0E8FFD77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</w:pPr>
    </w:p>
    <w:p w14:paraId="44FB66D7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7BA5312D" w14:textId="77777777" w:rsidR="005F6376" w:rsidRPr="00F56B0A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</w:rPr>
        <w:sectPr w:rsidR="005F6376" w:rsidRPr="00F56B0A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end"/>
      </w:r>
    </w:p>
    <w:p w14:paraId="0B5C7AD8" w14:textId="77777777" w:rsidR="004C08D8" w:rsidRPr="00D93E2E" w:rsidRDefault="004C08D8" w:rsidP="00993F98">
      <w:pPr>
        <w:pStyle w:val="Ttulo1"/>
        <w:spacing w:after="240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Toc73487728"/>
      <w:r w:rsidRPr="00D93E2E">
        <w:rPr>
          <w:smallCaps/>
        </w:rPr>
        <w:lastRenderedPageBreak/>
        <w:t>R</w:t>
      </w:r>
      <w:r w:rsidR="00D93E2E">
        <w:rPr>
          <w:smallCaps/>
        </w:rPr>
        <w:t>esumo</w:t>
      </w:r>
      <w:bookmarkEnd w:id="0"/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instrText xml:space="preserve"> XE "RESUMO" </w:instrText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0D4733BD" w14:textId="77777777" w:rsidR="00AA57F8" w:rsidRPr="00AA57F8" w:rsidRDefault="00AA57F8" w:rsidP="00AA57F8">
      <w:pPr>
        <w:pStyle w:val="Default"/>
        <w:spacing w:line="276" w:lineRule="atLeast"/>
        <w:ind w:firstLine="720"/>
        <w:rPr>
          <w:rFonts w:ascii="Arial" w:hAnsi="Arial" w:cs="Arial"/>
        </w:rPr>
      </w:pPr>
      <w:r w:rsidRPr="00AA57F8">
        <w:rPr>
          <w:rFonts w:ascii="Arial" w:hAnsi="Arial" w:cs="Arial"/>
        </w:rPr>
        <w:t>Neste relatório irei apresentar os assuntos tratados na palestra para a cadeira de Ética e Deontologia que teve como palestrantes a Dr.ª Filomena Girão e a Dr.ª Marta Frias Borges.</w:t>
      </w:r>
    </w:p>
    <w:p w14:paraId="7F98A14A" w14:textId="77777777" w:rsidR="00AA57F8" w:rsidRPr="00AA57F8" w:rsidRDefault="00AA57F8" w:rsidP="00AA57F8">
      <w:pPr>
        <w:pStyle w:val="Default"/>
        <w:spacing w:line="276" w:lineRule="atLeast"/>
        <w:rPr>
          <w:rFonts w:ascii="Arial" w:hAnsi="Arial" w:cs="Arial"/>
        </w:rPr>
      </w:pPr>
    </w:p>
    <w:p w14:paraId="1D70869A" w14:textId="77777777" w:rsidR="00AA57F8" w:rsidRPr="00AA57F8" w:rsidRDefault="00AA57F8" w:rsidP="00AA57F8">
      <w:pPr>
        <w:pStyle w:val="Default"/>
        <w:spacing w:line="276" w:lineRule="atLeast"/>
        <w:ind w:firstLine="720"/>
        <w:rPr>
          <w:rFonts w:ascii="Arial" w:hAnsi="Arial" w:cs="Arial"/>
        </w:rPr>
      </w:pPr>
      <w:r w:rsidRPr="00AA57F8">
        <w:rPr>
          <w:rFonts w:ascii="Arial" w:hAnsi="Arial" w:cs="Arial"/>
        </w:rPr>
        <w:t xml:space="preserve">Inicialmente irei abordar os conceitos apresentados pela Dr.ª Marta Frias Borges durante a sua apresentação, nominalmente o regulamento geral de proteção de dados, os objetivos deste mesmo regulamento e ainda as suas principais inovações. </w:t>
      </w:r>
    </w:p>
    <w:p w14:paraId="00E87906" w14:textId="77777777" w:rsidR="00AA57F8" w:rsidRPr="00AA57F8" w:rsidRDefault="00AA57F8" w:rsidP="00AA57F8">
      <w:pPr>
        <w:pStyle w:val="Default"/>
        <w:spacing w:line="276" w:lineRule="atLeast"/>
        <w:rPr>
          <w:rFonts w:ascii="Arial" w:hAnsi="Arial" w:cs="Arial"/>
        </w:rPr>
      </w:pPr>
    </w:p>
    <w:p w14:paraId="4AD33E2F" w14:textId="71777BB2" w:rsidR="005F6376" w:rsidRDefault="00AA57F8" w:rsidP="00AA57F8">
      <w:pPr>
        <w:pStyle w:val="Default"/>
        <w:spacing w:line="276" w:lineRule="atLeast"/>
        <w:ind w:firstLine="720"/>
        <w:rPr>
          <w:rFonts w:ascii="Arial" w:hAnsi="Arial" w:cs="Arial"/>
        </w:rPr>
      </w:pPr>
      <w:r w:rsidRPr="00AA57F8">
        <w:rPr>
          <w:rFonts w:ascii="Arial" w:hAnsi="Arial" w:cs="Arial"/>
        </w:rPr>
        <w:t xml:space="preserve">Por fim, irei apresentar algumas noções no que diz respeito ao tratamento </w:t>
      </w:r>
      <w:proofErr w:type="gramStart"/>
      <w:r w:rsidRPr="00AA57F8">
        <w:rPr>
          <w:rFonts w:ascii="Arial" w:hAnsi="Arial" w:cs="Arial"/>
        </w:rPr>
        <w:t>de  dados</w:t>
      </w:r>
      <w:proofErr w:type="gramEnd"/>
      <w:r w:rsidRPr="00AA57F8">
        <w:rPr>
          <w:rFonts w:ascii="Arial" w:hAnsi="Arial" w:cs="Arial"/>
        </w:rPr>
        <w:t xml:space="preserve"> pessoais.</w:t>
      </w:r>
    </w:p>
    <w:p w14:paraId="250576F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DB22FD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7E2D900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4AB92D0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52C3024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B3FDB93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BD7720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33EC91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AB560E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B5461AD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F34142C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BF6AC3C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13A41E1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2FE248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ACC86C5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35AF5B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391C95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AE52614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3F2BE8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2854000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CF527D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406A69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E31EB3C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C1A4AB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7B13A3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513A4B3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DA25AD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884C99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936A8FC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0FD7A15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7412363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8F769CD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6A2B955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BACE63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309B5B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68DC5A3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7E3DE0D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BCA586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CAE9D1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1CE741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848A1A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56E2A7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  <w:sz w:val="23"/>
          <w:szCs w:val="23"/>
        </w:rPr>
        <w:sectPr w:rsidR="005F6376" w:rsidSect="001E6851">
          <w:footerReference w:type="default" r:id="rId14"/>
          <w:headerReference w:type="first" r:id="rId15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22069063" w14:textId="7195DEC9" w:rsidR="00AA57F8" w:rsidRPr="00AA57F8" w:rsidRDefault="005F6376" w:rsidP="00AA57F8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1" w:name="_Toc73487729"/>
      <w:r w:rsidRPr="004774A3">
        <w:rPr>
          <w:smallCaps/>
        </w:rPr>
        <w:lastRenderedPageBreak/>
        <w:t>I</w:t>
      </w:r>
      <w:r w:rsidR="004774A3" w:rsidRPr="004774A3">
        <w:rPr>
          <w:smallCaps/>
        </w:rPr>
        <w:t>ntrodução</w:t>
      </w:r>
      <w:bookmarkEnd w:id="1"/>
      <w:r w:rsidR="00076061" w:rsidRPr="004774A3">
        <w:rPr>
          <w:smallCaps/>
        </w:rPr>
        <w:fldChar w:fldCharType="begin"/>
      </w:r>
      <w:r w:rsidR="00076061" w:rsidRPr="004774A3">
        <w:rPr>
          <w:smallCaps/>
        </w:rPr>
        <w:instrText xml:space="preserve"> XE "INTRODUÇÃO" </w:instrText>
      </w:r>
      <w:r w:rsidR="00076061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13BCB19E" w14:textId="0032E213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AA57F8">
        <w:rPr>
          <w:rFonts w:ascii="Arial" w:hAnsi="Arial" w:cs="Arial"/>
          <w:sz w:val="24"/>
          <w:szCs w:val="24"/>
        </w:rPr>
        <w:t>Este relatório irá basear-se na nona palestra da cadeira de Ética e Deontologia apresentada pela Dr.ª Marta Frias Borges e pela Dr.ª Filomena Girão que teve como objetivo principal dar-nos a conhecer o regulamento geral de proteção de dados e algumas das suas oportunidades e noções.</w:t>
      </w:r>
    </w:p>
    <w:p w14:paraId="3B17A268" w14:textId="14BE4FC5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406EE37" w14:textId="236E85D9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211961E" w14:textId="07E134D2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5B40D5D" w14:textId="4404A3F1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1121DE9" w14:textId="269D6273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7ED69144" w14:textId="7914176F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2D3F224" w14:textId="159E724F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7A940B1A" w14:textId="20230687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7ABE3158" w14:textId="14A9CAA5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0CFDABB" w14:textId="2F7C2F4F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A2FBAC5" w14:textId="3ABD3593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7BD0A31" w14:textId="3E08C5B9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719627DD" w14:textId="48602A0C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C39E235" w14:textId="2EE68C60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DA417D0" w14:textId="28F1ECD1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416E48A" w14:textId="586B69B5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BC334D9" w14:textId="4BB4A0F1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B8F0D32" w14:textId="7125F4B7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82A0CEF" w14:textId="29A406C6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4A49666" w14:textId="445AD6F7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BF58CE2" w14:textId="5E71AD73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A17FE80" w14:textId="4A7CBFAC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CDA4917" w14:textId="77777777" w:rsid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DF2591C" w14:textId="45872838" w:rsidR="00993F98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2" w:name="_Toc73487730"/>
      <w:r w:rsidRPr="004774A3">
        <w:rPr>
          <w:smallCaps/>
        </w:rPr>
        <w:lastRenderedPageBreak/>
        <w:t>D</w:t>
      </w:r>
      <w:r w:rsidR="004774A3" w:rsidRPr="004774A3">
        <w:rPr>
          <w:smallCaps/>
        </w:rPr>
        <w:t>escrição do Tema Abordado na Palestra</w:t>
      </w:r>
      <w:bookmarkEnd w:id="2"/>
    </w:p>
    <w:p w14:paraId="05516955" w14:textId="37FBCE8B" w:rsidR="005F6376" w:rsidRDefault="00AA57F8" w:rsidP="00B17446">
      <w:pPr>
        <w:pStyle w:val="Ttulo2"/>
        <w:numPr>
          <w:ilvl w:val="1"/>
          <w:numId w:val="7"/>
        </w:numPr>
        <w:spacing w:after="240"/>
        <w:ind w:left="788" w:hanging="431"/>
      </w:pPr>
      <w:bookmarkStart w:id="3" w:name="_Toc73487731"/>
      <w:r w:rsidRPr="00AA57F8">
        <w:t>RGPD e tratamento de dados</w:t>
      </w:r>
      <w:bookmarkEnd w:id="3"/>
      <w:r w:rsidRPr="00AA57F8">
        <w:t xml:space="preserve"> </w:t>
      </w:r>
      <w:r w:rsidR="00076061">
        <w:fldChar w:fldCharType="begin"/>
      </w:r>
      <w:r w:rsidR="00076061" w:rsidRPr="001C2C76">
        <w:instrText xml:space="preserve"> XE "</w:instrText>
      </w:r>
      <w:r w:rsidR="00076061" w:rsidRPr="007801BE">
        <w:instrText>DESENVOLVIMENTO</w:instrText>
      </w:r>
      <w:r w:rsidR="00076061" w:rsidRPr="001C2C76">
        <w:instrText xml:space="preserve">" </w:instrText>
      </w:r>
      <w:r w:rsidR="00076061">
        <w:fldChar w:fldCharType="end"/>
      </w:r>
      <w:r w:rsidR="005F6376">
        <w:t xml:space="preserve"> </w:t>
      </w:r>
    </w:p>
    <w:p w14:paraId="3EB1AC5D" w14:textId="2F4D9D00" w:rsidR="00AA57F8" w:rsidRPr="00AA57F8" w:rsidRDefault="00AA57F8" w:rsidP="00AA57F8">
      <w:pPr>
        <w:pStyle w:val="Default"/>
        <w:spacing w:line="276" w:lineRule="atLeast"/>
        <w:ind w:firstLine="357"/>
        <w:jc w:val="both"/>
        <w:rPr>
          <w:rFonts w:ascii="Arial" w:hAnsi="Arial" w:cs="Arial"/>
          <w:color w:val="auto"/>
        </w:rPr>
      </w:pPr>
      <w:r w:rsidRPr="00AA57F8">
        <w:rPr>
          <w:rFonts w:ascii="Arial" w:hAnsi="Arial" w:cs="Arial"/>
          <w:color w:val="auto"/>
        </w:rPr>
        <w:t xml:space="preserve">Inicialmente, o regulamento de proteção de dados era identificado como sendo um problema tanto para as empresas como para as instituições uma vez que se colava o regulamento geral de proteção de dados e a proteção dos dados pessoais a coimas até 20 milhões de euros ou então até 4% do volume do negócio. No entanto, este regulamento deve ser encarado como sendo uma oportunidade para as </w:t>
      </w:r>
      <w:proofErr w:type="gramStart"/>
      <w:r w:rsidRPr="00AA57F8">
        <w:rPr>
          <w:rFonts w:ascii="Arial" w:hAnsi="Arial" w:cs="Arial"/>
          <w:color w:val="auto"/>
        </w:rPr>
        <w:t>empresas  ou</w:t>
      </w:r>
      <w:proofErr w:type="gramEnd"/>
      <w:r w:rsidRPr="00AA57F8">
        <w:rPr>
          <w:rFonts w:ascii="Arial" w:hAnsi="Arial" w:cs="Arial"/>
          <w:color w:val="auto"/>
        </w:rPr>
        <w:t xml:space="preserve"> instituições uma vez que lhes dá a possibilidade de evidenciar que são capazes e que têm metodologias para protegerem os dados dos seus clientes, tornando-as ainda mais capazes de intervir no mercado, principalmente no digital.</w:t>
      </w:r>
    </w:p>
    <w:p w14:paraId="412E4314" w14:textId="77777777" w:rsidR="00AA57F8" w:rsidRPr="00AA57F8" w:rsidRDefault="00AA57F8" w:rsidP="00AA57F8">
      <w:pPr>
        <w:pStyle w:val="Default"/>
        <w:spacing w:line="276" w:lineRule="atLeast"/>
        <w:ind w:firstLine="425"/>
        <w:jc w:val="both"/>
        <w:rPr>
          <w:rFonts w:ascii="Arial" w:hAnsi="Arial" w:cs="Arial"/>
          <w:color w:val="auto"/>
        </w:rPr>
      </w:pPr>
    </w:p>
    <w:p w14:paraId="26D02132" w14:textId="1C8BE34F" w:rsidR="00AA57F8" w:rsidRPr="00AA57F8" w:rsidRDefault="00AA57F8" w:rsidP="00AA57F8">
      <w:pPr>
        <w:pStyle w:val="Default"/>
        <w:spacing w:line="276" w:lineRule="atLeast"/>
        <w:ind w:firstLine="425"/>
        <w:jc w:val="both"/>
        <w:rPr>
          <w:rFonts w:ascii="Arial" w:hAnsi="Arial" w:cs="Arial"/>
          <w:color w:val="auto"/>
        </w:rPr>
      </w:pPr>
      <w:r w:rsidRPr="00AA57F8">
        <w:rPr>
          <w:rFonts w:ascii="Arial" w:hAnsi="Arial" w:cs="Arial"/>
          <w:color w:val="auto"/>
        </w:rPr>
        <w:t>Em matéria para atos legislativos da União Europeia, podemos afirmar que o principal fundamento para o surgimento da proteção de dados foi a distinção entre dois tipos de atos: diretiva e regulamento. O ato da diretiva é classificado como sendo um ato legislativo que carece de uma transposição para cada ordenamento jurídico nacional, estabelecendo determinas margens de modo que cada país proceda posteriormente a essa mesma transposição dessa diretiva para o seu ordenamento jurídico interno. Por outro lado, o regulamento é um ato legislativo da União Europeia que é diretamente aplicável em cada ordenamento jurídico, não sendo necessário proceder ao ato da transposição dos Estados-Membros.</w:t>
      </w:r>
    </w:p>
    <w:p w14:paraId="19964738" w14:textId="77777777" w:rsidR="00AA57F8" w:rsidRPr="00AA57F8" w:rsidRDefault="00AA57F8" w:rsidP="00AA57F8">
      <w:pPr>
        <w:pStyle w:val="Default"/>
        <w:spacing w:line="276" w:lineRule="atLeast"/>
        <w:ind w:firstLine="425"/>
        <w:jc w:val="both"/>
        <w:rPr>
          <w:rFonts w:ascii="Arial" w:hAnsi="Arial" w:cs="Arial"/>
          <w:color w:val="auto"/>
        </w:rPr>
      </w:pPr>
    </w:p>
    <w:p w14:paraId="3536F0D5" w14:textId="77BD850D" w:rsidR="00AA57F8" w:rsidRPr="00AA57F8" w:rsidRDefault="00AA57F8" w:rsidP="00AA57F8">
      <w:pPr>
        <w:pStyle w:val="Default"/>
        <w:spacing w:line="276" w:lineRule="atLeast"/>
        <w:ind w:firstLine="425"/>
        <w:jc w:val="both"/>
        <w:rPr>
          <w:rFonts w:ascii="Arial" w:hAnsi="Arial" w:cs="Arial"/>
          <w:color w:val="auto"/>
        </w:rPr>
      </w:pPr>
      <w:r w:rsidRPr="00AA57F8">
        <w:rPr>
          <w:rFonts w:ascii="Arial" w:hAnsi="Arial" w:cs="Arial"/>
          <w:color w:val="auto"/>
        </w:rPr>
        <w:t>Uma vez que se deu a entrada em vigor do regulamento geral de proteção de dados em 25 de Maio de 2016 (produzindo efeitos obrigatórios apenas desde o dia 25 de Maio de 2018), foi então revogada a Diretiva 95/46/</w:t>
      </w:r>
      <w:proofErr w:type="gramStart"/>
      <w:r w:rsidRPr="00AA57F8">
        <w:rPr>
          <w:rFonts w:ascii="Arial" w:hAnsi="Arial" w:cs="Arial"/>
          <w:color w:val="auto"/>
        </w:rPr>
        <w:t>CE  (</w:t>
      </w:r>
      <w:proofErr w:type="gramEnd"/>
      <w:r w:rsidRPr="00AA57F8">
        <w:rPr>
          <w:rFonts w:ascii="Arial" w:hAnsi="Arial" w:cs="Arial"/>
          <w:color w:val="auto"/>
        </w:rPr>
        <w:t>Lei nº 67/98, de 26 de outubro – Lei da Proteção de Dados Pessoais).  Com esta entrada em vigor e com a produção dos efeitos, o regulamento geral de dados passou a ter aplicabilidade direta, independentemente de qualquer legislação de transposição, o que não se verifica nas diretivas.</w:t>
      </w:r>
    </w:p>
    <w:p w14:paraId="17C1EBC8" w14:textId="77777777" w:rsidR="00AA57F8" w:rsidRPr="00AA57F8" w:rsidRDefault="00AA57F8" w:rsidP="00AA57F8">
      <w:pPr>
        <w:pStyle w:val="Default"/>
        <w:spacing w:line="276" w:lineRule="atLeast"/>
        <w:ind w:firstLine="425"/>
        <w:jc w:val="both"/>
        <w:rPr>
          <w:rFonts w:ascii="Arial" w:hAnsi="Arial" w:cs="Arial"/>
          <w:color w:val="auto"/>
        </w:rPr>
      </w:pPr>
    </w:p>
    <w:p w14:paraId="057F0751" w14:textId="4B7EFB3F" w:rsidR="00AA57F8" w:rsidRPr="00AA57F8" w:rsidRDefault="00AA57F8" w:rsidP="00AA57F8">
      <w:pPr>
        <w:tabs>
          <w:tab w:val="left" w:pos="9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A57F8">
        <w:rPr>
          <w:rFonts w:ascii="Arial" w:hAnsi="Arial" w:cs="Arial"/>
          <w:sz w:val="24"/>
          <w:szCs w:val="24"/>
        </w:rPr>
        <w:t>O legislador teve como objetivos harmonizar a defesa dos direitos e liberdades fundamentais das pessoas singulares no que diz respeito às atividades dos tratamentos de dados, bem como reforçar o controlo do cidadão relativamente aos seus dados pessoais e ainda reforçar os direitos e os deveres dos titulares dos dados e dos responsáveis peço tratamento de tal.</w:t>
      </w:r>
    </w:p>
    <w:p w14:paraId="75484F9E" w14:textId="0B13F356" w:rsidR="00AA57F8" w:rsidRPr="00AA57F8" w:rsidRDefault="00AA57F8" w:rsidP="00AA57F8">
      <w:pPr>
        <w:tabs>
          <w:tab w:val="left" w:pos="9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A57F8">
        <w:rPr>
          <w:rFonts w:ascii="Arial" w:hAnsi="Arial" w:cs="Arial"/>
          <w:sz w:val="24"/>
          <w:szCs w:val="24"/>
        </w:rPr>
        <w:t xml:space="preserve">Uma das principais inovações trazidas pelo regulamento geral de proteção de dados prende-se com o princípio da </w:t>
      </w:r>
      <w:proofErr w:type="spellStart"/>
      <w:r w:rsidRPr="00AA57F8">
        <w:rPr>
          <w:rFonts w:ascii="Arial" w:hAnsi="Arial" w:cs="Arial"/>
          <w:sz w:val="24"/>
          <w:szCs w:val="24"/>
        </w:rPr>
        <w:t>auto-regulação</w:t>
      </w:r>
      <w:proofErr w:type="spellEnd"/>
      <w:r w:rsidRPr="00AA57F8">
        <w:rPr>
          <w:rFonts w:ascii="Arial" w:hAnsi="Arial" w:cs="Arial"/>
          <w:sz w:val="24"/>
          <w:szCs w:val="24"/>
        </w:rPr>
        <w:t xml:space="preserve"> onde antes tínhamos uma autoridade de controlo, a comissão nacional de proteção de dados que regulava a matéria de proteção de dados, que deixou de ter o papel de conceder autorizações passando agora a ter uma autorregulação, ou seja, as empresas e instituições podem tudo, contudo esta maior liberdade dá-lhes também uma maior responsabilidade. A comissão nacional de proteção de dados tem hoje as funções de fiscalização e de aplicação de coimas. Para além disto os titulares de dados receberam alguns direitos, como por exemplo o direito à transferência de dados de uma empresa ou instituição para outra; o direito aos dados pessoais serem tratados por uma determinada finalidade e ainda o direito ao esquecimento que é resumidamente o esquecimento de dados dos clientes por parte das empresas e instituições. Por outro lado, ainda houve o direito à retificação dos dados de modo a ter conhecimento quanto tempo os dados serão guardados numa empresa ou instituição.</w:t>
      </w:r>
    </w:p>
    <w:p w14:paraId="72234C25" w14:textId="5FFA5ABE" w:rsidR="00AA57F8" w:rsidRPr="00AA57F8" w:rsidRDefault="00AA57F8" w:rsidP="00AA57F8">
      <w:pPr>
        <w:tabs>
          <w:tab w:val="left" w:pos="9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A57F8">
        <w:rPr>
          <w:rFonts w:ascii="Arial" w:hAnsi="Arial" w:cs="Arial"/>
          <w:sz w:val="24"/>
          <w:szCs w:val="24"/>
        </w:rPr>
        <w:t xml:space="preserve">Relativamente a dados pessoais, referimo-nos ao nome completo, ao número de contribuinte ou até à matrícula do carro, por exemplo. Porém, alguns destes dados pertencem </w:t>
      </w:r>
      <w:r w:rsidRPr="00AA57F8">
        <w:rPr>
          <w:rFonts w:ascii="Arial" w:hAnsi="Arial" w:cs="Arial"/>
          <w:sz w:val="24"/>
          <w:szCs w:val="24"/>
        </w:rPr>
        <w:lastRenderedPageBreak/>
        <w:t>a uma categoria destinada a pessoas singulares que necessitam de mais atenção relativamente ao regulamento, designando-se então dados sensíveis. Este tipo de dados podem abranger por exemplo os dados de saúde, a origem racial e até mesmo opiniões políticas ou convicções religiosas/filosóficas. Em suma, quando nos referimos a dados pessoais de uma pessoa singular identificável, poderão estar incluídos tanto dados genéticos como biomédicos. Uma vez que o conceito de dados pode abranger desde os dados de saúde até ao currículo académico ou dados sociais, podemos afirmar que o conceito de dados é definitivamente um conceito alargado.</w:t>
      </w:r>
    </w:p>
    <w:p w14:paraId="4F2D0913" w14:textId="2A7F10AE" w:rsidR="00AA57F8" w:rsidRPr="00AA57F8" w:rsidRDefault="00AA57F8" w:rsidP="00AA57F8">
      <w:pPr>
        <w:tabs>
          <w:tab w:val="left" w:pos="9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A57F8">
        <w:rPr>
          <w:rFonts w:ascii="Arial" w:hAnsi="Arial" w:cs="Arial"/>
          <w:sz w:val="24"/>
          <w:szCs w:val="24"/>
        </w:rPr>
        <w:t>O princípio da licitude é um dos princípios relativos ao tratamento de dados, uma vez que pressupõe que o legislador exige que para o tratamento dos dados pessoais, estes mesmos dados tenham uma base legal que justifique o tratamento de dados pessoais por parte de uma determinada empresa/instituição. Outro princípio é o da lealdade, que diz que deve haver alguma lealdade para com o titular dos dados e ainda existe o princípio de transparência, que diz que a pessoa tem o direito a ser comunicada sobre a forma como os seus dados vão ser futuramente tratados e qual a sua finalidade.</w:t>
      </w:r>
    </w:p>
    <w:p w14:paraId="0DC1EB75" w14:textId="6AA20088" w:rsidR="00AA57F8" w:rsidRDefault="00AA57F8" w:rsidP="00AA57F8">
      <w:pPr>
        <w:tabs>
          <w:tab w:val="left" w:pos="9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 w:rsidRPr="00AA57F8">
        <w:rPr>
          <w:rFonts w:ascii="Arial" w:hAnsi="Arial" w:cs="Arial"/>
          <w:sz w:val="24"/>
          <w:szCs w:val="24"/>
        </w:rPr>
        <w:t xml:space="preserve">De seguida conclui-se a palestra abordando uma noção geral de todos os atores do regulamento geral da proteção de dados sendo a figura mais importante: o titular dos dados, ou seja, nós. De seguida temos o responsável pelo tratamento dos dados (a tal </w:t>
      </w:r>
      <w:proofErr w:type="spellStart"/>
      <w:r w:rsidRPr="00AA57F8">
        <w:rPr>
          <w:rFonts w:ascii="Arial" w:hAnsi="Arial" w:cs="Arial"/>
          <w:sz w:val="24"/>
          <w:szCs w:val="24"/>
        </w:rPr>
        <w:t>impresa</w:t>
      </w:r>
      <w:proofErr w:type="spellEnd"/>
      <w:r w:rsidRPr="00AA57F8">
        <w:rPr>
          <w:rFonts w:ascii="Arial" w:hAnsi="Arial" w:cs="Arial"/>
          <w:sz w:val="24"/>
          <w:szCs w:val="24"/>
        </w:rPr>
        <w:t xml:space="preserve"> ou instituição) que determina as finalidades e prossegue ao tratamento desses mesmos dados. Em terceiro lugar temos a autoridade de controlo, sendo em Portugal a comissão nacional de dados que tem como objetivo a aplicação das coimas. De seguida temos o subcontratante que tem a possibilidade de subcontratar outras entidades para tratamento desses dados e, por fim, temos o DPO (Data </w:t>
      </w:r>
      <w:proofErr w:type="spellStart"/>
      <w:r w:rsidRPr="00AA57F8">
        <w:rPr>
          <w:rFonts w:ascii="Arial" w:hAnsi="Arial" w:cs="Arial"/>
          <w:sz w:val="24"/>
          <w:szCs w:val="24"/>
        </w:rPr>
        <w:t>protection</w:t>
      </w:r>
      <w:proofErr w:type="spellEnd"/>
      <w:r w:rsidRPr="00AA57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57F8">
        <w:rPr>
          <w:rFonts w:ascii="Arial" w:hAnsi="Arial" w:cs="Arial"/>
          <w:sz w:val="24"/>
          <w:szCs w:val="24"/>
        </w:rPr>
        <w:t>Officer</w:t>
      </w:r>
      <w:proofErr w:type="spellEnd"/>
      <w:r w:rsidRPr="00AA57F8">
        <w:rPr>
          <w:rFonts w:ascii="Arial" w:hAnsi="Arial" w:cs="Arial"/>
          <w:sz w:val="24"/>
          <w:szCs w:val="24"/>
        </w:rPr>
        <w:t xml:space="preserve"> ou encarregado de proteção de dados) pode ser um funcionário da instituição desde que não esteja numa situação de conflito de interesses, apresentando alguma autonomia técnica com conhecimento informático e jurídico. Se tal acontecer, então o DPO deve então ser alguém externo.</w:t>
      </w:r>
    </w:p>
    <w:p w14:paraId="08F2C880" w14:textId="77777777" w:rsidR="00993F98" w:rsidRPr="00911787" w:rsidRDefault="00993F98" w:rsidP="00911787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  <w:sectPr w:rsidR="00993F98" w:rsidRPr="00911787" w:rsidSect="004C08D8">
          <w:footerReference w:type="first" r:id="rId16"/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</w:p>
    <w:p w14:paraId="65028A6C" w14:textId="77777777" w:rsidR="008F09D3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4" w:name="_Toc73487732"/>
      <w:r w:rsidRPr="004774A3">
        <w:rPr>
          <w:smallCaps/>
        </w:rPr>
        <w:lastRenderedPageBreak/>
        <w:t>A</w:t>
      </w:r>
      <w:r w:rsidR="004774A3">
        <w:rPr>
          <w:smallCaps/>
        </w:rPr>
        <w:t>nálise Crítica</w:t>
      </w:r>
      <w:bookmarkEnd w:id="4"/>
    </w:p>
    <w:p w14:paraId="2D854CB8" w14:textId="74CB4779" w:rsidR="008F09D3" w:rsidRDefault="00AA57F8" w:rsidP="008F09D3">
      <w:pPr>
        <w:pStyle w:val="Ttulo2"/>
        <w:numPr>
          <w:ilvl w:val="1"/>
          <w:numId w:val="8"/>
        </w:numPr>
        <w:spacing w:after="240"/>
      </w:pPr>
      <w:bookmarkStart w:id="5" w:name="_Toc73487733"/>
      <w:r>
        <w:t>Críticas à apresentação</w:t>
      </w:r>
      <w:bookmarkEnd w:id="5"/>
    </w:p>
    <w:p w14:paraId="75C36202" w14:textId="6FE58CE4" w:rsidR="00AA57F8" w:rsidRP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AA57F8">
        <w:rPr>
          <w:rFonts w:ascii="Arial" w:hAnsi="Arial" w:cs="Arial"/>
          <w:sz w:val="24"/>
          <w:szCs w:val="24"/>
        </w:rPr>
        <w:t xml:space="preserve">Do meu ponto de vista não tenho muitas críticas a ostentar relativamente à apresentação em si. No entanto, acho que o tempo de adaptação que Portugal demorou a adaptar-se ao novo regulamento foi excessivo tendo em conta que este mesmo regulamento entrou em vigor 2016 e apenas passados dois anos é que as empresas/instituições foram oficialmente obrigadas a cumprir as novas regras. </w:t>
      </w:r>
    </w:p>
    <w:p w14:paraId="70EF9629" w14:textId="6393EB33" w:rsidR="001E6851" w:rsidRP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AA57F8">
        <w:rPr>
          <w:rFonts w:ascii="Arial" w:hAnsi="Arial" w:cs="Arial"/>
          <w:sz w:val="24"/>
          <w:szCs w:val="24"/>
        </w:rPr>
        <w:t xml:space="preserve">No que diz respeito aos direitos dos titulares de dados, estes mesmos deveriam, pelas suas empresas, ser </w:t>
      </w:r>
      <w:proofErr w:type="gramStart"/>
      <w:r w:rsidRPr="00AA57F8">
        <w:rPr>
          <w:rFonts w:ascii="Arial" w:hAnsi="Arial" w:cs="Arial"/>
          <w:sz w:val="24"/>
          <w:szCs w:val="24"/>
        </w:rPr>
        <w:t>melhor</w:t>
      </w:r>
      <w:proofErr w:type="gramEnd"/>
      <w:r w:rsidRPr="00AA57F8">
        <w:rPr>
          <w:rFonts w:ascii="Arial" w:hAnsi="Arial" w:cs="Arial"/>
          <w:sz w:val="24"/>
          <w:szCs w:val="24"/>
        </w:rPr>
        <w:t xml:space="preserve"> informados sobre as finalidades a que os seus dados vão ser submetidos bem como quem são os autores envolvidos na análises desses mesmo dados, sendo eles de caráter sensível ou de caráter pessoal.</w:t>
      </w:r>
    </w:p>
    <w:p w14:paraId="32609AA2" w14:textId="77777777" w:rsidR="001E6851" w:rsidRDefault="001E6851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3F18F685" w14:textId="77777777" w:rsidR="001E6851" w:rsidRDefault="001E6851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1E6851" w:rsidSect="004C08D8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</w:p>
    <w:p w14:paraId="72F1A5BB" w14:textId="00CD6495" w:rsidR="00AA57F8" w:rsidRPr="00AA57F8" w:rsidRDefault="005F6376" w:rsidP="00AA57F8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6" w:name="_Toc73487734"/>
      <w:r w:rsidRPr="004774A3">
        <w:rPr>
          <w:smallCaps/>
        </w:rPr>
        <w:lastRenderedPageBreak/>
        <w:t>C</w:t>
      </w:r>
      <w:r w:rsidR="004774A3">
        <w:rPr>
          <w:smallCaps/>
        </w:rPr>
        <w:t>onsiderações Finais</w:t>
      </w:r>
      <w:bookmarkEnd w:id="6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"CONSIDERAÇÕES FINAIS"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3ED235FD" w14:textId="0BAE4796" w:rsidR="00AA57F8" w:rsidRP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AA57F8">
        <w:rPr>
          <w:rFonts w:ascii="Arial" w:hAnsi="Arial" w:cs="Arial"/>
          <w:sz w:val="24"/>
          <w:szCs w:val="24"/>
        </w:rPr>
        <w:t xml:space="preserve">Na minha opinião penso que esta palestra serviu para o enriquecimento dos meus conhecimentos relativamente ao regulamento geral de proteção de dados, bem como os direitos dos titulares e ainda os riscos a que somos submetidos quando não damos a devida atenção aos termos e </w:t>
      </w:r>
      <w:proofErr w:type="gramStart"/>
      <w:r w:rsidRPr="00AA57F8">
        <w:rPr>
          <w:rFonts w:ascii="Arial" w:hAnsi="Arial" w:cs="Arial"/>
          <w:sz w:val="24"/>
          <w:szCs w:val="24"/>
        </w:rPr>
        <w:t>ás</w:t>
      </w:r>
      <w:proofErr w:type="gramEnd"/>
      <w:r w:rsidRPr="00AA57F8">
        <w:rPr>
          <w:rFonts w:ascii="Arial" w:hAnsi="Arial" w:cs="Arial"/>
          <w:sz w:val="24"/>
          <w:szCs w:val="24"/>
        </w:rPr>
        <w:t xml:space="preserve"> condições do mesmo.</w:t>
      </w:r>
    </w:p>
    <w:p w14:paraId="216DF730" w14:textId="7EC5EFDC" w:rsidR="00AA57F8" w:rsidRP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AA57F8">
        <w:rPr>
          <w:rFonts w:ascii="Arial" w:hAnsi="Arial" w:cs="Arial"/>
          <w:sz w:val="24"/>
          <w:szCs w:val="24"/>
        </w:rPr>
        <w:t>Concluí</w:t>
      </w:r>
      <w:r>
        <w:rPr>
          <w:rFonts w:ascii="Arial" w:hAnsi="Arial" w:cs="Arial"/>
          <w:sz w:val="24"/>
          <w:szCs w:val="24"/>
        </w:rPr>
        <w:t>n</w:t>
      </w:r>
      <w:r w:rsidRPr="00AA57F8">
        <w:rPr>
          <w:rFonts w:ascii="Arial" w:hAnsi="Arial" w:cs="Arial"/>
          <w:sz w:val="24"/>
          <w:szCs w:val="24"/>
        </w:rPr>
        <w:t>do</w:t>
      </w:r>
      <w:proofErr w:type="spellEnd"/>
      <w:r w:rsidRPr="00AA57F8">
        <w:rPr>
          <w:rFonts w:ascii="Arial" w:hAnsi="Arial" w:cs="Arial"/>
          <w:sz w:val="24"/>
          <w:szCs w:val="24"/>
        </w:rPr>
        <w:t xml:space="preserve">, acho que tanto a Dr.ª Filomena Girão como a Dr.ª Maria Frias Borges fizeram um excelente </w:t>
      </w:r>
      <w:proofErr w:type="gramStart"/>
      <w:r w:rsidRPr="00AA57F8">
        <w:rPr>
          <w:rFonts w:ascii="Arial" w:hAnsi="Arial" w:cs="Arial"/>
          <w:sz w:val="24"/>
          <w:szCs w:val="24"/>
        </w:rPr>
        <w:t>trabalho  ao</w:t>
      </w:r>
      <w:proofErr w:type="gramEnd"/>
      <w:r w:rsidRPr="00AA57F8">
        <w:rPr>
          <w:rFonts w:ascii="Arial" w:hAnsi="Arial" w:cs="Arial"/>
          <w:sz w:val="24"/>
          <w:szCs w:val="24"/>
        </w:rPr>
        <w:t xml:space="preserve"> pôr-nos a par destes conceitos uma vez que são uma mais valia para o nosso futuro numa situação de titular/empresa que nos poderemos deparar.</w:t>
      </w:r>
    </w:p>
    <w:p w14:paraId="52F45FF5" w14:textId="12B0C2D5" w:rsidR="00AA57F8" w:rsidRPr="00AA57F8" w:rsidRDefault="00AA57F8" w:rsidP="00AA57F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  <w:sectPr w:rsidR="00AA57F8" w:rsidRPr="00AA57F8" w:rsidSect="004C08D8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  <w:r w:rsidRPr="00AA57F8">
        <w:rPr>
          <w:rFonts w:ascii="Arial" w:hAnsi="Arial" w:cs="Arial"/>
          <w:sz w:val="24"/>
          <w:szCs w:val="24"/>
        </w:rPr>
        <w:t>Em suma, esta palestra foi bastante elucidativa, demonstrando também a experiência e profissionalismo das palestrantes que estiveram presentes.</w:t>
      </w:r>
    </w:p>
    <w:p w14:paraId="041214D2" w14:textId="77777777" w:rsidR="005F6376" w:rsidRDefault="005F6376" w:rsidP="005F6376">
      <w:pPr>
        <w:pStyle w:val="Default"/>
        <w:spacing w:line="276" w:lineRule="atLeast"/>
        <w:ind w:left="790"/>
        <w:rPr>
          <w:rFonts w:ascii="Arial" w:hAnsi="Arial" w:cs="Arial"/>
          <w:b/>
          <w:bCs/>
          <w:sz w:val="23"/>
          <w:szCs w:val="23"/>
        </w:rPr>
      </w:pPr>
    </w:p>
    <w:p w14:paraId="44B57576" w14:textId="77777777" w:rsidR="005F6376" w:rsidRPr="004774A3" w:rsidRDefault="005F6376" w:rsidP="0024739C">
      <w:pPr>
        <w:pStyle w:val="Ttulo1"/>
        <w:spacing w:after="240"/>
        <w:rPr>
          <w:smallCaps/>
        </w:rPr>
      </w:pPr>
      <w:bookmarkStart w:id="7" w:name="_Toc73487735"/>
      <w:r w:rsidRPr="004774A3">
        <w:rPr>
          <w:smallCaps/>
        </w:rPr>
        <w:t>R</w:t>
      </w:r>
      <w:r w:rsidR="004774A3">
        <w:rPr>
          <w:smallCaps/>
        </w:rPr>
        <w:t>eferências</w:t>
      </w:r>
      <w:bookmarkEnd w:id="7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"REFERÊNCIAS"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2F57DF58" w14:textId="77777777" w:rsidR="00AA57F8" w:rsidRPr="00AA57F8" w:rsidRDefault="00AA57F8" w:rsidP="00AA57F8">
      <w:pPr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AA57F8">
        <w:rPr>
          <w:rFonts w:ascii="Arial" w:hAnsi="Arial" w:cs="Arial"/>
          <w:sz w:val="24"/>
          <w:szCs w:val="24"/>
        </w:rPr>
        <w:t>Regulamento Geral de Proteção de Dados. IAPMEI. https://www.iapmei.pt/PRODUTOS-E-SERVICOS/Assistencia-Tecnica-e-Formacao/Regime-Geral-de-Protecao-de-Dados.aspx</w:t>
      </w:r>
    </w:p>
    <w:p w14:paraId="59200982" w14:textId="77777777" w:rsidR="00AA57F8" w:rsidRPr="00AA57F8" w:rsidRDefault="00AA57F8" w:rsidP="00AA57F8">
      <w:pPr>
        <w:pStyle w:val="Ttulo1"/>
        <w:spacing w:after="240"/>
        <w:rPr>
          <w:rFonts w:ascii="Arial" w:eastAsia="Times New Roman" w:hAnsi="Arial" w:cs="Arial"/>
          <w:color w:val="auto"/>
          <w:sz w:val="24"/>
          <w:szCs w:val="24"/>
        </w:rPr>
      </w:pPr>
    </w:p>
    <w:p w14:paraId="0067FA0D" w14:textId="7C75BA0C" w:rsidR="00AA57F8" w:rsidRPr="004774A3" w:rsidRDefault="00AA57F8" w:rsidP="004774A3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  <w:sectPr w:rsidR="00AA57F8" w:rsidRPr="004774A3" w:rsidSect="004C08D8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</w:p>
    <w:p w14:paraId="2FF07175" w14:textId="77777777" w:rsidR="001E1F9D" w:rsidRPr="004774A3" w:rsidRDefault="001E1F9D" w:rsidP="0024739C">
      <w:pPr>
        <w:pStyle w:val="Ttulo1"/>
        <w:spacing w:after="240"/>
        <w:rPr>
          <w:smallCaps/>
        </w:rPr>
      </w:pPr>
      <w:bookmarkStart w:id="8" w:name="_Toc73487736"/>
      <w:r w:rsidRPr="004774A3">
        <w:rPr>
          <w:smallCaps/>
        </w:rPr>
        <w:lastRenderedPageBreak/>
        <w:t>A</w:t>
      </w:r>
      <w:r w:rsidR="004774A3">
        <w:rPr>
          <w:smallCaps/>
        </w:rPr>
        <w:t>nexos</w:t>
      </w:r>
      <w:bookmarkEnd w:id="8"/>
      <w:r w:rsidRPr="004774A3">
        <w:rPr>
          <w:smallCaps/>
        </w:rPr>
        <w:fldChar w:fldCharType="begin"/>
      </w:r>
      <w:r w:rsidRPr="004774A3">
        <w:rPr>
          <w:smallCaps/>
        </w:rPr>
        <w:instrText xml:space="preserve"> XE "REFERÊNCIAS" </w:instrText>
      </w:r>
      <w:r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363D59D7" w14:textId="77777777" w:rsidR="005F6376" w:rsidRDefault="005F6376" w:rsidP="001E6851">
      <w:pPr>
        <w:pStyle w:val="Default"/>
        <w:spacing w:line="276" w:lineRule="atLeast"/>
        <w:rPr>
          <w:rFonts w:ascii="Arial" w:hAnsi="Arial" w:cs="Arial"/>
          <w:sz w:val="23"/>
          <w:szCs w:val="23"/>
        </w:rPr>
      </w:pPr>
    </w:p>
    <w:sectPr w:rsidR="005F6376" w:rsidSect="001E1F9D">
      <w:footerReference w:type="first" r:id="rId17"/>
      <w:pgSz w:w="11900" w:h="17340"/>
      <w:pgMar w:top="1219" w:right="993" w:bottom="632" w:left="941" w:header="720" w:footer="720" w:gutter="0"/>
      <w:pgNumType w:fmt="upperLetter"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CD95" w14:textId="77777777" w:rsidR="00321DCB" w:rsidRDefault="00321DCB" w:rsidP="00414CD5">
      <w:pPr>
        <w:spacing w:after="0" w:line="240" w:lineRule="auto"/>
      </w:pPr>
      <w:r>
        <w:separator/>
      </w:r>
    </w:p>
  </w:endnote>
  <w:endnote w:type="continuationSeparator" w:id="0">
    <w:p w14:paraId="2507BBB0" w14:textId="77777777" w:rsidR="00321DCB" w:rsidRDefault="00321DCB" w:rsidP="0041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lack">
    <w:altName w:val="Arial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15551"/>
      <w:docPartObj>
        <w:docPartGallery w:val="Page Numbers (Bottom of Page)"/>
        <w:docPartUnique/>
      </w:docPartObj>
    </w:sdtPr>
    <w:sdtEndPr/>
    <w:sdtContent>
      <w:p w14:paraId="1252DD7A" w14:textId="77777777" w:rsidR="00853411" w:rsidRDefault="00321DCB">
        <w:pPr>
          <w:pStyle w:val="Rodap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067A" w14:textId="77777777" w:rsidR="00853411" w:rsidRDefault="00853411" w:rsidP="00853411">
    <w:pPr>
      <w:pStyle w:val="Rodap"/>
      <w:jc w:val="right"/>
    </w:pPr>
  </w:p>
  <w:p w14:paraId="47A338B5" w14:textId="77777777" w:rsidR="001E6851" w:rsidRDefault="001E685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544058"/>
      <w:docPartObj>
        <w:docPartGallery w:val="Page Numbers (Bottom of Page)"/>
        <w:docPartUnique/>
      </w:docPartObj>
    </w:sdtPr>
    <w:sdtEndPr/>
    <w:sdtContent>
      <w:p w14:paraId="6EBC4A49" w14:textId="77777777" w:rsidR="00853411" w:rsidRDefault="0085341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87AC4EF" w14:textId="77777777" w:rsidR="00853411" w:rsidRDefault="0085341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739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44B1F" w14:textId="77777777" w:rsidR="00853411" w:rsidRDefault="0085341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1C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9B286BA" w14:textId="77777777" w:rsidR="00853411" w:rsidRDefault="00853411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6B17" w14:textId="77777777" w:rsidR="001E6851" w:rsidRDefault="001E6851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4CEC" w14:textId="77777777" w:rsidR="001E6851" w:rsidRDefault="001E685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A61C4">
      <w:rPr>
        <w:noProof/>
      </w:rPr>
      <w:t>5</w:t>
    </w:r>
    <w:r>
      <w:rPr>
        <w:noProof/>
      </w:rPr>
      <w:fldChar w:fldCharType="end"/>
    </w:r>
  </w:p>
  <w:p w14:paraId="39A5D9B8" w14:textId="77777777" w:rsidR="001E6851" w:rsidRDefault="001E6851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1D54" w14:textId="77777777" w:rsidR="001E1F9D" w:rsidRDefault="001E1F9D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A61C4">
      <w:rPr>
        <w:noProof/>
      </w:rPr>
      <w:t>A</w:t>
    </w:r>
    <w:r>
      <w:rPr>
        <w:noProof/>
      </w:rPr>
      <w:fldChar w:fldCharType="end"/>
    </w:r>
  </w:p>
  <w:p w14:paraId="584FE619" w14:textId="77777777" w:rsidR="001E1F9D" w:rsidRDefault="001E1F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57C3A" w14:textId="77777777" w:rsidR="00321DCB" w:rsidRDefault="00321DCB" w:rsidP="00414CD5">
      <w:pPr>
        <w:spacing w:after="0" w:line="240" w:lineRule="auto"/>
      </w:pPr>
      <w:r>
        <w:separator/>
      </w:r>
    </w:p>
  </w:footnote>
  <w:footnote w:type="continuationSeparator" w:id="0">
    <w:p w14:paraId="13B73E67" w14:textId="77777777" w:rsidR="00321DCB" w:rsidRDefault="00321DCB" w:rsidP="0041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BC92" w14:textId="77777777" w:rsidR="00A03BDD" w:rsidRDefault="001667F3" w:rsidP="00A03BDD">
    <w:pPr>
      <w:pStyle w:val="CM1"/>
      <w:spacing w:after="120"/>
      <w:ind w:left="-284"/>
      <w:jc w:val="right"/>
      <w:rPr>
        <w:rFonts w:ascii="Arial" w:hAnsi="Arial" w:cs="Arial"/>
        <w:b/>
        <w:bCs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04F0AE45" wp14:editId="205A4929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33550" cy="857250"/>
          <wp:effectExtent l="0" t="0" r="0" b="0"/>
          <wp:wrapTight wrapText="bothSides">
            <wp:wrapPolygon edited="0">
              <wp:start x="0" y="0"/>
              <wp:lineTo x="0" y="21120"/>
              <wp:lineTo x="21363" y="21120"/>
              <wp:lineTo x="21363" y="0"/>
              <wp:lineTo x="0" y="0"/>
            </wp:wrapPolygon>
          </wp:wrapTight>
          <wp:docPr id="6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3BDD" w:rsidRPr="00414CD5">
      <w:rPr>
        <w:rFonts w:ascii="Arial" w:hAnsi="Arial" w:cs="Arial"/>
        <w:b/>
        <w:bCs/>
        <w:color w:val="000000"/>
        <w:sz w:val="28"/>
        <w:szCs w:val="28"/>
      </w:rPr>
      <w:t xml:space="preserve"> </w:t>
    </w:r>
    <w:r w:rsidR="00A03BDD">
      <w:rPr>
        <w:rFonts w:ascii="Arial" w:hAnsi="Arial" w:cs="Arial"/>
        <w:b/>
        <w:bCs/>
        <w:color w:val="000000"/>
        <w:sz w:val="28"/>
        <w:szCs w:val="28"/>
      </w:rPr>
      <w:t>Departamento de Engenharia Informática e de Sistemas</w:t>
    </w:r>
  </w:p>
  <w:p w14:paraId="295ADF18" w14:textId="77777777" w:rsidR="00A03BDD" w:rsidRDefault="00A03BDD" w:rsidP="00A03BDD">
    <w:pPr>
      <w:pStyle w:val="CM1"/>
      <w:spacing w:after="120"/>
      <w:jc w:val="right"/>
      <w:rPr>
        <w:rFonts w:ascii="Arial" w:hAnsi="Arial" w:cs="Arial"/>
        <w:b/>
        <w:bCs/>
        <w:color w:val="000000"/>
        <w:sz w:val="28"/>
        <w:szCs w:val="28"/>
      </w:rPr>
    </w:pPr>
    <w:r>
      <w:rPr>
        <w:rFonts w:ascii="Arial" w:hAnsi="Arial" w:cs="Arial"/>
        <w:b/>
        <w:bCs/>
        <w:color w:val="000000"/>
        <w:sz w:val="28"/>
        <w:szCs w:val="28"/>
      </w:rPr>
      <w:t>Instituto Superior de Engenharia de Coimbra</w:t>
    </w:r>
  </w:p>
  <w:p w14:paraId="1E2D5C16" w14:textId="77777777" w:rsidR="00A03BDD" w:rsidRDefault="00A03BDD" w:rsidP="00A03BDD">
    <w:pPr>
      <w:pStyle w:val="Default"/>
      <w:spacing w:after="120"/>
      <w:jc w:val="right"/>
    </w:pPr>
    <w:r>
      <w:t>Instituto Politécnico de Coimbra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591D" w14:textId="77777777" w:rsidR="00B97BF3" w:rsidRPr="00B97BF3" w:rsidRDefault="00B97BF3" w:rsidP="00B97BF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13EAC" w14:textId="77777777" w:rsidR="005F6376" w:rsidRPr="005F6376" w:rsidRDefault="005F6376" w:rsidP="005F63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90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604D1"/>
    <w:multiLevelType w:val="hybridMultilevel"/>
    <w:tmpl w:val="0AEAFB1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E22637E"/>
    <w:multiLevelType w:val="multilevel"/>
    <w:tmpl w:val="7D3864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E07729"/>
    <w:multiLevelType w:val="multilevel"/>
    <w:tmpl w:val="71A43D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259496D"/>
    <w:multiLevelType w:val="hybridMultilevel"/>
    <w:tmpl w:val="442475F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5239C6"/>
    <w:multiLevelType w:val="hybridMultilevel"/>
    <w:tmpl w:val="60AE6A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B70BB"/>
    <w:multiLevelType w:val="hybridMultilevel"/>
    <w:tmpl w:val="F16C3BA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7FBF1BD5"/>
    <w:multiLevelType w:val="hybridMultilevel"/>
    <w:tmpl w:val="79285B30"/>
    <w:lvl w:ilvl="0" w:tplc="8D3A5072">
      <w:numFmt w:val="bullet"/>
      <w:lvlText w:val="·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F8"/>
    <w:rsid w:val="000340EA"/>
    <w:rsid w:val="00076061"/>
    <w:rsid w:val="000A13FE"/>
    <w:rsid w:val="001138C8"/>
    <w:rsid w:val="001667F3"/>
    <w:rsid w:val="001A61C4"/>
    <w:rsid w:val="001C2C76"/>
    <w:rsid w:val="001C3D5A"/>
    <w:rsid w:val="001E1F9D"/>
    <w:rsid w:val="001E6851"/>
    <w:rsid w:val="0024739C"/>
    <w:rsid w:val="00247626"/>
    <w:rsid w:val="002A5470"/>
    <w:rsid w:val="00321DCB"/>
    <w:rsid w:val="003A7D4C"/>
    <w:rsid w:val="00414CD5"/>
    <w:rsid w:val="00433FFB"/>
    <w:rsid w:val="004774A3"/>
    <w:rsid w:val="004C08D8"/>
    <w:rsid w:val="004C649A"/>
    <w:rsid w:val="00506C80"/>
    <w:rsid w:val="005314F8"/>
    <w:rsid w:val="00542E9C"/>
    <w:rsid w:val="00544A46"/>
    <w:rsid w:val="005F6376"/>
    <w:rsid w:val="00626841"/>
    <w:rsid w:val="0067481D"/>
    <w:rsid w:val="006C2543"/>
    <w:rsid w:val="006E7DEA"/>
    <w:rsid w:val="00767A10"/>
    <w:rsid w:val="007A2AA7"/>
    <w:rsid w:val="007C7B2F"/>
    <w:rsid w:val="00853411"/>
    <w:rsid w:val="008D7578"/>
    <w:rsid w:val="008F09D3"/>
    <w:rsid w:val="009116AC"/>
    <w:rsid w:val="00911787"/>
    <w:rsid w:val="00935113"/>
    <w:rsid w:val="0094260A"/>
    <w:rsid w:val="0095504C"/>
    <w:rsid w:val="00976F05"/>
    <w:rsid w:val="00993F98"/>
    <w:rsid w:val="00A03BDD"/>
    <w:rsid w:val="00A86720"/>
    <w:rsid w:val="00AA57F8"/>
    <w:rsid w:val="00B17446"/>
    <w:rsid w:val="00B27DEE"/>
    <w:rsid w:val="00B97BF3"/>
    <w:rsid w:val="00C31399"/>
    <w:rsid w:val="00C80CB3"/>
    <w:rsid w:val="00D93E2E"/>
    <w:rsid w:val="00F5303E"/>
    <w:rsid w:val="00F56B0A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AE6A70"/>
  <w14:defaultImageDpi w14:val="96"/>
  <w15:docId w15:val="{DB61E6EE-3B60-4933-8E7B-AE1D3265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47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7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-Black" w:hAnsi="Arial-Black" w:cs="Arial-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3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4CD5"/>
  </w:style>
  <w:style w:type="paragraph" w:styleId="Rodap">
    <w:name w:val="footer"/>
    <w:basedOn w:val="Normal"/>
    <w:link w:val="Rodap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4CD5"/>
  </w:style>
  <w:style w:type="paragraph" w:styleId="ndiceremissivo1">
    <w:name w:val="index 1"/>
    <w:basedOn w:val="Normal"/>
    <w:next w:val="Normal"/>
    <w:autoRedefine/>
    <w:uiPriority w:val="99"/>
    <w:unhideWhenUsed/>
    <w:rsid w:val="001C2C76"/>
    <w:pPr>
      <w:ind w:left="220" w:hanging="220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47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739C"/>
    <w:pPr>
      <w:outlineLvl w:val="9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24739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4739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7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53411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A5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Documents\isec-2021-2o-semestre\etica\Palestra_09\relatorio_09_RafaelJesusSaraiva_201701033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6F75C3-BCC2-41E0-B9C4-31DC7A41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relatorio_09_RafaelJesusSaraiva_2017010339.dotx</Template>
  <TotalTime>10</TotalTime>
  <Pages>1</Pages>
  <Words>1527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ANEXO-03_GEO_GEOMORFOLOGIA_AO_C6</vt:lpstr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ANEXO-03_GEO_GEOMORFOLOGIA_AO_C6</dc:title>
  <dc:subject/>
  <dc:creator>Rafael</dc:creator>
  <cp:keywords/>
  <dc:description/>
  <cp:lastModifiedBy>RAFAEL DE JESUS SARAIVA</cp:lastModifiedBy>
  <cp:revision>3</cp:revision>
  <cp:lastPrinted>2021-06-01T23:56:00Z</cp:lastPrinted>
  <dcterms:created xsi:type="dcterms:W3CDTF">2021-06-01T23:45:00Z</dcterms:created>
  <dcterms:modified xsi:type="dcterms:W3CDTF">2021-06-01T23:57:00Z</dcterms:modified>
</cp:coreProperties>
</file>